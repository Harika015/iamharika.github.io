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892F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"/>
        <w:gridCol w:w="166"/>
        <w:gridCol w:w="8"/>
        <w:gridCol w:w="1386"/>
        <w:gridCol w:w="8"/>
        <w:gridCol w:w="167"/>
        <w:gridCol w:w="8"/>
        <w:gridCol w:w="3965"/>
        <w:gridCol w:w="8"/>
        <w:gridCol w:w="181"/>
        <w:gridCol w:w="8"/>
        <w:gridCol w:w="1723"/>
        <w:gridCol w:w="96"/>
        <w:gridCol w:w="2881"/>
        <w:gridCol w:w="94"/>
        <w:gridCol w:w="94"/>
      </w:tblGrid>
      <w:tr w:rsidR="00AD0DDD" w14:paraId="6EDB7928" w14:textId="77777777" w:rsidTr="002E6056">
        <w:trPr>
          <w:trHeight w:val="1810"/>
        </w:trPr>
        <w:tc>
          <w:tcPr>
            <w:tcW w:w="0" w:type="auto"/>
            <w:gridSpan w:val="16"/>
            <w:tcBorders>
              <w:bottom w:val="single" w:sz="24" w:space="0" w:color="2C3B57" w:themeColor="text2"/>
            </w:tcBorders>
          </w:tcPr>
          <w:p w14:paraId="6AE6D1EC" w14:textId="2E902F53" w:rsidR="00AD0DDD" w:rsidRDefault="009E4075" w:rsidP="00DF1CB4">
            <w:pPr>
              <w:pStyle w:val="Heading1"/>
            </w:pPr>
            <w:r>
              <w:t>HArika moravaneni</w:t>
            </w:r>
          </w:p>
          <w:p w14:paraId="341042B2" w14:textId="11A2DC6B" w:rsidR="00AD0DDD" w:rsidRPr="00AD0DDD" w:rsidRDefault="009E4075" w:rsidP="00DF1CB4">
            <w:pPr>
              <w:pStyle w:val="Heading2"/>
            </w:pPr>
            <w:r>
              <w:t>web developer</w:t>
            </w:r>
          </w:p>
        </w:tc>
      </w:tr>
      <w:tr w:rsidR="00AD0DDD" w14:paraId="1C5625E0" w14:textId="77777777" w:rsidTr="002E6056">
        <w:trPr>
          <w:trHeight w:val="149"/>
        </w:trPr>
        <w:tc>
          <w:tcPr>
            <w:tcW w:w="0" w:type="auto"/>
            <w:gridSpan w:val="16"/>
            <w:tcBorders>
              <w:top w:val="single" w:sz="24" w:space="0" w:color="2C3B57" w:themeColor="text2"/>
            </w:tcBorders>
            <w:vAlign w:val="center"/>
          </w:tcPr>
          <w:p w14:paraId="74C3F335" w14:textId="77777777" w:rsidR="00AD0DDD" w:rsidRDefault="00AD0DDD" w:rsidP="00DF1CB4"/>
        </w:tc>
      </w:tr>
      <w:tr w:rsidR="00000000" w14:paraId="3DAD473A" w14:textId="77777777" w:rsidTr="002E6056">
        <w:trPr>
          <w:trHeight w:val="314"/>
        </w:trPr>
        <w:tc>
          <w:tcPr>
            <w:tcW w:w="0" w:type="auto"/>
            <w:vAlign w:val="center"/>
          </w:tcPr>
          <w:p w14:paraId="2FF7D253" w14:textId="77777777" w:rsidR="005F5561" w:rsidRPr="00D06709" w:rsidRDefault="005F5561" w:rsidP="00DF1CB4"/>
        </w:tc>
        <w:tc>
          <w:tcPr>
            <w:tcW w:w="0" w:type="auto"/>
            <w:shd w:val="clear" w:color="auto" w:fill="2C3B57" w:themeFill="text2"/>
            <w:vAlign w:val="center"/>
          </w:tcPr>
          <w:p w14:paraId="514C8CB9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0" w:type="auto"/>
            <w:vAlign w:val="center"/>
          </w:tcPr>
          <w:p w14:paraId="00BF757E" w14:textId="77777777" w:rsidR="005F5561" w:rsidRPr="00D06709" w:rsidRDefault="005F5561" w:rsidP="00DF1CB4"/>
        </w:tc>
        <w:tc>
          <w:tcPr>
            <w:tcW w:w="0" w:type="auto"/>
            <w:vAlign w:val="center"/>
          </w:tcPr>
          <w:p w14:paraId="4C0B25E9" w14:textId="3FD9C0B1" w:rsidR="005F5561" w:rsidRPr="00FA4DB0" w:rsidRDefault="009E4075" w:rsidP="00DF1CB4">
            <w:r>
              <w:t>6301831890</w:t>
            </w:r>
          </w:p>
        </w:tc>
        <w:tc>
          <w:tcPr>
            <w:tcW w:w="0" w:type="auto"/>
            <w:vAlign w:val="center"/>
          </w:tcPr>
          <w:p w14:paraId="62BA2BE4" w14:textId="77777777" w:rsidR="005F5561" w:rsidRDefault="005F5561" w:rsidP="00DF1CB4"/>
        </w:tc>
        <w:tc>
          <w:tcPr>
            <w:tcW w:w="0" w:type="auto"/>
            <w:shd w:val="clear" w:color="auto" w:fill="2C3B57" w:themeFill="text2"/>
            <w:vAlign w:val="center"/>
          </w:tcPr>
          <w:p w14:paraId="1B32C3BD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0" w:type="auto"/>
            <w:vAlign w:val="center"/>
          </w:tcPr>
          <w:p w14:paraId="058BF172" w14:textId="77777777" w:rsidR="005F5561" w:rsidRDefault="005F5561" w:rsidP="00DF1CB4"/>
        </w:tc>
        <w:tc>
          <w:tcPr>
            <w:tcW w:w="0" w:type="auto"/>
            <w:vAlign w:val="center"/>
          </w:tcPr>
          <w:p w14:paraId="64BA5656" w14:textId="0CB1AFE2" w:rsidR="005F5561" w:rsidRPr="00FA4DB0" w:rsidRDefault="009E4075" w:rsidP="00DF1CB4">
            <w:r>
              <w:t>Harikamoravaneni2002@gmail.com</w:t>
            </w:r>
          </w:p>
        </w:tc>
        <w:tc>
          <w:tcPr>
            <w:tcW w:w="0" w:type="auto"/>
            <w:vAlign w:val="center"/>
          </w:tcPr>
          <w:p w14:paraId="5B8F1CB9" w14:textId="77777777" w:rsidR="005F5561" w:rsidRDefault="005F5561" w:rsidP="00DF1CB4"/>
        </w:tc>
        <w:tc>
          <w:tcPr>
            <w:tcW w:w="0" w:type="auto"/>
            <w:shd w:val="clear" w:color="auto" w:fill="2C3B57" w:themeFill="text2"/>
            <w:vAlign w:val="center"/>
          </w:tcPr>
          <w:p w14:paraId="1C4DCC3C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0" w:type="auto"/>
            <w:vAlign w:val="center"/>
          </w:tcPr>
          <w:p w14:paraId="6FA0EA44" w14:textId="77777777" w:rsidR="005F5561" w:rsidRDefault="005F5561" w:rsidP="00DF1CB4"/>
        </w:tc>
        <w:tc>
          <w:tcPr>
            <w:tcW w:w="0" w:type="auto"/>
            <w:vAlign w:val="center"/>
          </w:tcPr>
          <w:p w14:paraId="0B48360E" w14:textId="343F9CC0" w:rsidR="005F5561" w:rsidRPr="00FA4DB0" w:rsidRDefault="009E4075" w:rsidP="00DF1CB4">
            <w:proofErr w:type="spellStart"/>
            <w:r>
              <w:t>Moparru</w:t>
            </w:r>
            <w:proofErr w:type="spellEnd"/>
            <w:r>
              <w:t xml:space="preserve">, </w:t>
            </w:r>
            <w:proofErr w:type="spellStart"/>
            <w:r>
              <w:t>krishna</w:t>
            </w:r>
            <w:proofErr w:type="spellEnd"/>
            <w:r>
              <w:t xml:space="preserve"> District.521321.</w:t>
            </w:r>
          </w:p>
        </w:tc>
        <w:tc>
          <w:tcPr>
            <w:tcW w:w="0" w:type="auto"/>
            <w:vAlign w:val="center"/>
          </w:tcPr>
          <w:p w14:paraId="6C4E7A98" w14:textId="77777777" w:rsidR="005F5561" w:rsidRDefault="005F5561" w:rsidP="00DF1CB4"/>
        </w:tc>
        <w:tc>
          <w:tcPr>
            <w:tcW w:w="0" w:type="auto"/>
            <w:shd w:val="clear" w:color="auto" w:fill="2C3B57" w:themeFill="text2"/>
            <w:vAlign w:val="center"/>
          </w:tcPr>
          <w:p w14:paraId="19C20C50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0" w:type="auto"/>
            <w:vAlign w:val="center"/>
          </w:tcPr>
          <w:p w14:paraId="445F0C8A" w14:textId="77777777" w:rsidR="005F5561" w:rsidRDefault="005F5561" w:rsidP="00DF1CB4"/>
        </w:tc>
        <w:tc>
          <w:tcPr>
            <w:tcW w:w="0" w:type="auto"/>
            <w:vAlign w:val="center"/>
          </w:tcPr>
          <w:p w14:paraId="0D70DBCF" w14:textId="45D5F78B" w:rsidR="005F5561" w:rsidRPr="00FA4DB0" w:rsidRDefault="005F5561" w:rsidP="00DF1CB4"/>
        </w:tc>
      </w:tr>
      <w:tr w:rsidR="00AD0DDD" w14:paraId="7639115C" w14:textId="77777777" w:rsidTr="002E6056">
        <w:trPr>
          <w:trHeight w:val="161"/>
        </w:trPr>
        <w:tc>
          <w:tcPr>
            <w:tcW w:w="0" w:type="auto"/>
            <w:gridSpan w:val="16"/>
            <w:tcBorders>
              <w:bottom w:val="single" w:sz="24" w:space="0" w:color="CADEE5" w:themeColor="background2"/>
            </w:tcBorders>
            <w:vAlign w:val="center"/>
          </w:tcPr>
          <w:p w14:paraId="3B924A4C" w14:textId="77777777" w:rsidR="00AD0DDD" w:rsidRDefault="00AD0DDD" w:rsidP="00DF1CB4"/>
        </w:tc>
      </w:tr>
      <w:tr w:rsidR="00560EA0" w14:paraId="0EECEAFF" w14:textId="77777777" w:rsidTr="002E6056">
        <w:trPr>
          <w:trHeight w:val="174"/>
        </w:trPr>
        <w:tc>
          <w:tcPr>
            <w:tcW w:w="0" w:type="auto"/>
            <w:gridSpan w:val="11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65BE8C4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332EF287065B4F709372B382A4086E28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0" w:type="auto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EFD61E0" w14:textId="77777777" w:rsidR="00560EA0" w:rsidRDefault="00560EA0" w:rsidP="00DF1CB4"/>
        </w:tc>
        <w:tc>
          <w:tcPr>
            <w:tcW w:w="0" w:type="auto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9A08A78" w14:textId="77777777" w:rsidR="00560EA0" w:rsidRDefault="00560EA0" w:rsidP="00DF1CB4"/>
        </w:tc>
      </w:tr>
      <w:tr w:rsidR="00560EA0" w14:paraId="686C5210" w14:textId="77777777" w:rsidTr="002E6056">
        <w:trPr>
          <w:trHeight w:val="426"/>
        </w:trPr>
        <w:tc>
          <w:tcPr>
            <w:tcW w:w="0" w:type="auto"/>
            <w:gridSpan w:val="11"/>
            <w:vMerge/>
            <w:tcBorders>
              <w:bottom w:val="single" w:sz="8" w:space="0" w:color="2C3B57" w:themeColor="text2"/>
            </w:tcBorders>
            <w:vAlign w:val="bottom"/>
          </w:tcPr>
          <w:p w14:paraId="32000477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0" w:type="auto"/>
            <w:vMerge/>
            <w:vAlign w:val="bottom"/>
          </w:tcPr>
          <w:p w14:paraId="45B81C2D" w14:textId="77777777" w:rsidR="00560EA0" w:rsidRDefault="00560EA0" w:rsidP="00DF1CB4"/>
        </w:tc>
        <w:tc>
          <w:tcPr>
            <w:tcW w:w="0" w:type="auto"/>
            <w:gridSpan w:val="4"/>
            <w:shd w:val="clear" w:color="auto" w:fill="CADEE5" w:themeFill="background2"/>
            <w:vAlign w:val="bottom"/>
          </w:tcPr>
          <w:p w14:paraId="22DF6146" w14:textId="77777777" w:rsidR="00560EA0" w:rsidRDefault="002E6056" w:rsidP="00DF1CB4">
            <w:pPr>
              <w:pStyle w:val="Heading3"/>
            </w:pPr>
            <w:r>
              <w:t>extraciricullar</w:t>
            </w:r>
          </w:p>
          <w:p w14:paraId="3D31BD84" w14:textId="77777777" w:rsidR="002E6056" w:rsidRDefault="002E6056" w:rsidP="002E6056"/>
          <w:p w14:paraId="172B8C48" w14:textId="77777777" w:rsidR="002E6056" w:rsidRPr="002E6056" w:rsidRDefault="002E6056" w:rsidP="002E6056"/>
          <w:p w14:paraId="6E5DEC4D" w14:textId="77777777" w:rsidR="002E6056" w:rsidRDefault="002E6056" w:rsidP="002E6056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Participated in gardening organized by Government</w:t>
            </w:r>
          </w:p>
          <w:p w14:paraId="3B4CA793" w14:textId="77777777" w:rsidR="002E6056" w:rsidRDefault="002E6056" w:rsidP="002E6056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Hand craft</w:t>
            </w:r>
          </w:p>
          <w:p w14:paraId="243F2A27" w14:textId="7CB15D13" w:rsidR="002E6056" w:rsidRDefault="002E6056" w:rsidP="002E6056">
            <w:pPr>
              <w:tabs>
                <w:tab w:val="left" w:pos="720"/>
              </w:tabs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431DC71C" w14:textId="301DB624" w:rsidR="002E6056" w:rsidRPr="002E6056" w:rsidRDefault="002E6056" w:rsidP="002E6056"/>
        </w:tc>
      </w:tr>
      <w:tr w:rsidR="00AD6FA4" w14:paraId="1A74F68A" w14:textId="77777777" w:rsidTr="002E6056">
        <w:trPr>
          <w:trHeight w:val="1684"/>
        </w:trPr>
        <w:tc>
          <w:tcPr>
            <w:tcW w:w="0" w:type="auto"/>
            <w:gridSpan w:val="11"/>
            <w:tcBorders>
              <w:top w:val="single" w:sz="8" w:space="0" w:color="2C3B57" w:themeColor="text2"/>
            </w:tcBorders>
          </w:tcPr>
          <w:p w14:paraId="1F3F18EF" w14:textId="77777777" w:rsidR="009E4075" w:rsidRDefault="009E4075" w:rsidP="009E4075">
            <w:pPr>
              <w:spacing w:line="237" w:lineRule="auto"/>
              <w:ind w:right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seek challenging opportunities where I can fully use my skills for the success of the organization</w:t>
            </w:r>
          </w:p>
          <w:p w14:paraId="1E95284D" w14:textId="49B0D097" w:rsidR="00AD6FA4" w:rsidRDefault="00AD6FA4" w:rsidP="00DF1CB4">
            <w:pPr>
              <w:pStyle w:val="Text"/>
            </w:pPr>
          </w:p>
        </w:tc>
        <w:tc>
          <w:tcPr>
            <w:tcW w:w="0" w:type="auto"/>
            <w:vMerge w:val="restart"/>
            <w:vAlign w:val="center"/>
          </w:tcPr>
          <w:p w14:paraId="5B37C872" w14:textId="77777777" w:rsidR="00AD6FA4" w:rsidRDefault="00AD6FA4" w:rsidP="00DF1CB4"/>
        </w:tc>
        <w:tc>
          <w:tcPr>
            <w:tcW w:w="0" w:type="auto"/>
            <w:gridSpan w:val="4"/>
            <w:vMerge w:val="restart"/>
            <w:shd w:val="clear" w:color="auto" w:fill="CADEE5" w:themeFill="background2"/>
          </w:tcPr>
          <w:p w14:paraId="0A3A1A11" w14:textId="2E32DA1A" w:rsidR="009E4075" w:rsidRDefault="00000000" w:rsidP="009E4075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A1DB9D6894F94F13B3020C6714CC70D3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7206B459" w14:textId="761EC232" w:rsidR="009E4075" w:rsidRDefault="009E4075" w:rsidP="009E4075">
            <w:pPr>
              <w:pStyle w:val="ListParagraph"/>
            </w:pPr>
            <w:r>
              <w:t>C,</w:t>
            </w:r>
            <w:r w:rsidR="002E6056">
              <w:t xml:space="preserve"> </w:t>
            </w:r>
            <w:r>
              <w:t>JAVA.</w:t>
            </w:r>
          </w:p>
          <w:p w14:paraId="0641A0B0" w14:textId="150CE736" w:rsidR="009E4075" w:rsidRDefault="009E4075" w:rsidP="009E4075">
            <w:pPr>
              <w:pStyle w:val="ListParagraph"/>
            </w:pPr>
            <w:r>
              <w:t>SQL,</w:t>
            </w:r>
            <w:r w:rsidR="002E6056">
              <w:t xml:space="preserve"> </w:t>
            </w:r>
            <w:r>
              <w:t>PL/SQL Basics.</w:t>
            </w:r>
          </w:p>
          <w:p w14:paraId="68BB823A" w14:textId="6F8BFB75" w:rsidR="00AD6FA4" w:rsidRDefault="009E4075" w:rsidP="009E4075">
            <w:pPr>
              <w:pStyle w:val="ListParagraph"/>
            </w:pPr>
            <w:r>
              <w:t>Microsoft Word,</w:t>
            </w:r>
            <w:r w:rsidR="002E6056">
              <w:t xml:space="preserve"> </w:t>
            </w:r>
            <w:r>
              <w:t>Power Point,</w:t>
            </w:r>
            <w:r w:rsidR="002E6056">
              <w:t xml:space="preserve"> </w:t>
            </w:r>
            <w:r>
              <w:t>Micrososft Excel.</w:t>
            </w:r>
          </w:p>
          <w:p w14:paraId="4F03A768" w14:textId="5871A110" w:rsidR="009E4075" w:rsidRDefault="009E4075" w:rsidP="009E4075">
            <w:pPr>
              <w:pStyle w:val="ListParagrap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HTML,</w:t>
            </w:r>
            <w:r w:rsidR="002E60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CSS,</w:t>
            </w:r>
            <w:r w:rsidR="002E60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JAVASCRIPT,</w:t>
            </w:r>
            <w:r w:rsidR="002E60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</w:p>
          <w:p w14:paraId="642406A7" w14:textId="77777777" w:rsidR="009E4075" w:rsidRDefault="009E4075" w:rsidP="00DF1CB4">
            <w:pPr>
              <w:pStyle w:val="Heading3"/>
            </w:pPr>
          </w:p>
          <w:p w14:paraId="7C7FEC05" w14:textId="1BDB9837" w:rsidR="00AD6FA4" w:rsidRDefault="002E6056" w:rsidP="00DF1CB4">
            <w:pPr>
              <w:pStyle w:val="Heading3"/>
            </w:pPr>
            <w:r>
              <w:t>profile</w:t>
            </w:r>
          </w:p>
          <w:p w14:paraId="69AE2CF9" w14:textId="77777777" w:rsidR="002E6056" w:rsidRDefault="002E6056" w:rsidP="002E6056">
            <w:pPr>
              <w:numPr>
                <w:ilvl w:val="0"/>
                <w:numId w:val="15"/>
              </w:numPr>
              <w:tabs>
                <w:tab w:val="left" w:pos="840"/>
              </w:tabs>
              <w:ind w:left="84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Analytical, good at problem solving</w:t>
            </w:r>
          </w:p>
          <w:p w14:paraId="5A0038A7" w14:textId="77777777" w:rsidR="002E6056" w:rsidRDefault="002E6056" w:rsidP="002E6056">
            <w:pPr>
              <w:numPr>
                <w:ilvl w:val="0"/>
                <w:numId w:val="15"/>
              </w:numPr>
              <w:tabs>
                <w:tab w:val="left" w:pos="840"/>
              </w:tabs>
              <w:ind w:left="84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Maintaining interpersonal relationship.</w:t>
            </w:r>
          </w:p>
          <w:p w14:paraId="558A4398" w14:textId="77777777" w:rsidR="002E6056" w:rsidRDefault="002E6056" w:rsidP="002E6056">
            <w:pPr>
              <w:numPr>
                <w:ilvl w:val="0"/>
                <w:numId w:val="15"/>
              </w:numPr>
              <w:tabs>
                <w:tab w:val="left" w:pos="840"/>
              </w:tabs>
              <w:ind w:left="84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 verbal and written skills.</w:t>
            </w:r>
          </w:p>
          <w:p w14:paraId="0828A600" w14:textId="770989A6" w:rsidR="00AD6FA4" w:rsidRPr="00AD0DDD" w:rsidRDefault="00AD6FA4" w:rsidP="002E6056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AD6FA4" w14:paraId="61F7C56D" w14:textId="77777777" w:rsidTr="002E6056">
        <w:trPr>
          <w:trHeight w:val="567"/>
        </w:trPr>
        <w:tc>
          <w:tcPr>
            <w:tcW w:w="0" w:type="auto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1422C9E0" w14:textId="220C093A" w:rsidR="00AD6FA4" w:rsidRDefault="009E4075" w:rsidP="00DF1CB4">
            <w:pPr>
              <w:pStyle w:val="Heading3"/>
            </w:pPr>
            <w:r>
              <w:t>education</w:t>
            </w:r>
          </w:p>
        </w:tc>
        <w:tc>
          <w:tcPr>
            <w:tcW w:w="0" w:type="auto"/>
            <w:vMerge/>
            <w:tcBorders>
              <w:bottom w:val="single" w:sz="8" w:space="0" w:color="2C3B57" w:themeColor="text2"/>
            </w:tcBorders>
            <w:vAlign w:val="center"/>
          </w:tcPr>
          <w:p w14:paraId="15A763A1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51A5D561" w14:textId="77777777" w:rsidR="00AD6FA4" w:rsidRDefault="00AD6FA4" w:rsidP="00DF1CB4"/>
        </w:tc>
      </w:tr>
      <w:tr w:rsidR="00AD6FA4" w14:paraId="3415911F" w14:textId="77777777" w:rsidTr="002E6056">
        <w:trPr>
          <w:trHeight w:val="567"/>
        </w:trPr>
        <w:tc>
          <w:tcPr>
            <w:tcW w:w="0" w:type="auto"/>
            <w:gridSpan w:val="11"/>
            <w:tcBorders>
              <w:top w:val="single" w:sz="8" w:space="0" w:color="2C3B57" w:themeColor="text2"/>
            </w:tcBorders>
          </w:tcPr>
          <w:p w14:paraId="237D555B" w14:textId="77777777" w:rsidR="009E4075" w:rsidRPr="009E4075" w:rsidRDefault="009E4075" w:rsidP="009E4075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9E4075">
              <w:rPr>
                <w:b/>
                <w:bCs/>
                <w:color w:val="000000"/>
                <w:sz w:val="28"/>
                <w:szCs w:val="28"/>
              </w:rPr>
              <w:t>2022-2024</w:t>
            </w:r>
          </w:p>
          <w:p w14:paraId="5BD74097" w14:textId="2916E90E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Amrita</w:t>
            </w:r>
            <w:r w:rsidR="002E605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2E6056">
              <w:rPr>
                <w:color w:val="000000"/>
                <w:sz w:val="28"/>
                <w:szCs w:val="28"/>
              </w:rPr>
              <w:t>Institute of Science and Technology.</w:t>
            </w:r>
          </w:p>
          <w:p w14:paraId="1A404A0B" w14:textId="2615B03D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Masters of Computer Applications--M.</w:t>
            </w:r>
            <w:proofErr w:type="gramStart"/>
            <w:r>
              <w:rPr>
                <w:color w:val="000000"/>
                <w:sz w:val="28"/>
                <w:szCs w:val="28"/>
              </w:rPr>
              <w:t>C.A</w:t>
            </w:r>
            <w:proofErr w:type="gramEnd"/>
          </w:p>
          <w:p w14:paraId="2F655480" w14:textId="7777777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Currently Pursuing</w:t>
            </w:r>
          </w:p>
          <w:p w14:paraId="5D67776F" w14:textId="77777777" w:rsidR="009E4075" w:rsidRPr="009E4075" w:rsidRDefault="009E4075" w:rsidP="009E4075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9E4075">
              <w:rPr>
                <w:b/>
                <w:bCs/>
                <w:color w:val="000000"/>
                <w:sz w:val="28"/>
                <w:szCs w:val="28"/>
              </w:rPr>
              <w:t>2019 -2022</w:t>
            </w:r>
          </w:p>
          <w:p w14:paraId="655DBB5B" w14:textId="6EF79034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Bachelor of Computer </w:t>
            </w:r>
            <w:proofErr w:type="spellStart"/>
            <w:r>
              <w:rPr>
                <w:color w:val="000000"/>
                <w:sz w:val="28"/>
                <w:szCs w:val="28"/>
              </w:rPr>
              <w:t>Sceince</w:t>
            </w:r>
            <w:proofErr w:type="spellEnd"/>
            <w:r w:rsidR="002E605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--M.P.CS</w:t>
            </w:r>
          </w:p>
          <w:p w14:paraId="57E990B0" w14:textId="2A641E1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Sree Vidya Degree College,</w:t>
            </w:r>
            <w:r w:rsidR="002E605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Gudivada.</w:t>
            </w:r>
          </w:p>
          <w:p w14:paraId="366088BA" w14:textId="7777777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Passed out with 85.25%</w:t>
            </w:r>
          </w:p>
          <w:p w14:paraId="306A2AC7" w14:textId="77777777" w:rsidR="009E4075" w:rsidRPr="009E4075" w:rsidRDefault="009E4075" w:rsidP="009E4075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9E4075">
              <w:rPr>
                <w:b/>
                <w:bCs/>
                <w:color w:val="000000"/>
                <w:sz w:val="28"/>
                <w:szCs w:val="28"/>
              </w:rPr>
              <w:t>2017-2019</w:t>
            </w:r>
          </w:p>
          <w:p w14:paraId="73F7DAA6" w14:textId="7777777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Intermediate-M.P.C</w:t>
            </w:r>
          </w:p>
          <w:p w14:paraId="068C01A7" w14:textId="7777777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Board of Intermediate Education, AP</w:t>
            </w:r>
          </w:p>
          <w:p w14:paraId="44281426" w14:textId="7777777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Vidya Jr college, Gudivada,</w:t>
            </w:r>
          </w:p>
          <w:p w14:paraId="5099BD49" w14:textId="77777777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Passed out with CGPA -9.79</w:t>
            </w:r>
          </w:p>
          <w:p w14:paraId="34FF7E4D" w14:textId="77777777" w:rsidR="009E4075" w:rsidRPr="009E4075" w:rsidRDefault="009E4075" w:rsidP="009E4075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9E4075">
              <w:rPr>
                <w:b/>
                <w:bCs/>
                <w:color w:val="000000"/>
                <w:sz w:val="28"/>
                <w:szCs w:val="28"/>
              </w:rPr>
              <w:t>2016-2017</w:t>
            </w:r>
          </w:p>
          <w:p w14:paraId="489D0F36" w14:textId="5DE3344A" w:rsidR="009E4075" w:rsidRDefault="009E4075" w:rsidP="009E4075">
            <w:pPr>
              <w:pStyle w:val="NormalWe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Secondary High School,</w:t>
            </w:r>
            <w:r w:rsidR="002E605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Dosapadu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4C5D7025" w14:textId="77777777" w:rsidR="009E4075" w:rsidRDefault="009E4075" w:rsidP="009E4075">
            <w:pPr>
              <w:pStyle w:val="NormalWeb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Passed out with CGPA-9.2</w:t>
            </w:r>
          </w:p>
          <w:p w14:paraId="7EEDA212" w14:textId="1BBC57B4" w:rsidR="00AD6FA4" w:rsidRPr="00560EA0" w:rsidRDefault="00AD6FA4" w:rsidP="009E4075">
            <w:pPr>
              <w:pStyle w:val="Dates"/>
            </w:pPr>
          </w:p>
        </w:tc>
        <w:tc>
          <w:tcPr>
            <w:tcW w:w="0" w:type="auto"/>
            <w:vMerge/>
            <w:tcBorders>
              <w:top w:val="single" w:sz="8" w:space="0" w:color="2C3B57" w:themeColor="text2"/>
            </w:tcBorders>
            <w:vAlign w:val="center"/>
          </w:tcPr>
          <w:p w14:paraId="7D6F83BF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3A1E364A" w14:textId="77777777" w:rsidR="00AD6FA4" w:rsidRDefault="00AD6FA4" w:rsidP="00DF1CB4"/>
        </w:tc>
      </w:tr>
      <w:tr w:rsidR="00AD6FA4" w14:paraId="32152E8B" w14:textId="77777777" w:rsidTr="002E6056">
        <w:trPr>
          <w:trHeight w:val="567"/>
        </w:trPr>
        <w:tc>
          <w:tcPr>
            <w:tcW w:w="0" w:type="auto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3A6D1CBE" w14:textId="30FDC067" w:rsidR="00AD6FA4" w:rsidRDefault="009E4075" w:rsidP="00DF1CB4">
            <w:pPr>
              <w:pStyle w:val="Heading3"/>
            </w:pPr>
            <w:r>
              <w:t>strengths</w:t>
            </w:r>
          </w:p>
        </w:tc>
        <w:tc>
          <w:tcPr>
            <w:tcW w:w="0" w:type="auto"/>
            <w:vMerge/>
            <w:tcBorders>
              <w:bottom w:val="single" w:sz="8" w:space="0" w:color="2C3B57" w:themeColor="text2"/>
            </w:tcBorders>
            <w:vAlign w:val="center"/>
          </w:tcPr>
          <w:p w14:paraId="06F46DA2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6A1E93B3" w14:textId="77777777" w:rsidR="00AD6FA4" w:rsidRDefault="00AD6FA4" w:rsidP="00DF1CB4"/>
        </w:tc>
      </w:tr>
      <w:tr w:rsidR="00AD6FA4" w14:paraId="70F6382C" w14:textId="77777777" w:rsidTr="002E6056">
        <w:trPr>
          <w:trHeight w:val="567"/>
        </w:trPr>
        <w:tc>
          <w:tcPr>
            <w:tcW w:w="0" w:type="auto"/>
            <w:gridSpan w:val="11"/>
            <w:tcBorders>
              <w:top w:val="single" w:sz="8" w:space="0" w:color="2C3B57" w:themeColor="text2"/>
            </w:tcBorders>
          </w:tcPr>
          <w:p w14:paraId="54576164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spacing w:line="182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a keen learner and always interested in learning.</w:t>
            </w:r>
          </w:p>
          <w:p w14:paraId="37401FE8" w14:textId="77777777" w:rsidR="009E4075" w:rsidRDefault="009E4075" w:rsidP="009E4075">
            <w:pPr>
              <w:tabs>
                <w:tab w:val="left" w:pos="720"/>
              </w:tabs>
              <w:spacing w:line="182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4D44F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spacing w:line="182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always determined and dedicated.</w:t>
            </w:r>
          </w:p>
          <w:p w14:paraId="6421AA0C" w14:textId="77777777" w:rsidR="009E4075" w:rsidRDefault="009E4075" w:rsidP="009E4075">
            <w:pPr>
              <w:tabs>
                <w:tab w:val="left" w:pos="720"/>
              </w:tabs>
              <w:spacing w:line="182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575E8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spacing w:line="182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Ready to give my extra efforts always at the time of necessity.</w:t>
            </w:r>
          </w:p>
          <w:p w14:paraId="71A74F47" w14:textId="65B09378" w:rsidR="00AD6FA4" w:rsidRPr="00560EA0" w:rsidRDefault="00AD6FA4" w:rsidP="00DF1CB4">
            <w:pPr>
              <w:pStyle w:val="Text"/>
            </w:pPr>
          </w:p>
        </w:tc>
        <w:tc>
          <w:tcPr>
            <w:tcW w:w="0" w:type="auto"/>
            <w:vMerge/>
            <w:tcBorders>
              <w:top w:val="single" w:sz="8" w:space="0" w:color="2C3B57" w:themeColor="text2"/>
            </w:tcBorders>
            <w:vAlign w:val="center"/>
          </w:tcPr>
          <w:p w14:paraId="3A994D41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26359733" w14:textId="77777777" w:rsidR="00AD6FA4" w:rsidRDefault="00AD6FA4" w:rsidP="00DF1CB4"/>
        </w:tc>
      </w:tr>
      <w:tr w:rsidR="00AD6FA4" w14:paraId="1819CFDE" w14:textId="77777777" w:rsidTr="002E6056">
        <w:trPr>
          <w:trHeight w:val="624"/>
        </w:trPr>
        <w:tc>
          <w:tcPr>
            <w:tcW w:w="0" w:type="auto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30D5D61D" w14:textId="07BDCBA2" w:rsidR="00AD6FA4" w:rsidRPr="00560EA0" w:rsidRDefault="009E4075" w:rsidP="00DF1CB4">
            <w:pPr>
              <w:pStyle w:val="Heading3"/>
            </w:pPr>
            <w:r>
              <w:t>hobbies</w:t>
            </w:r>
          </w:p>
        </w:tc>
        <w:tc>
          <w:tcPr>
            <w:tcW w:w="0" w:type="auto"/>
            <w:vMerge/>
            <w:tcBorders>
              <w:bottom w:val="single" w:sz="8" w:space="0" w:color="2C3B57" w:themeColor="text2"/>
            </w:tcBorders>
            <w:vAlign w:val="center"/>
          </w:tcPr>
          <w:p w14:paraId="1683E031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5C3C807B" w14:textId="77777777" w:rsidR="00AD6FA4" w:rsidRDefault="00AD6FA4" w:rsidP="00DF1CB4"/>
        </w:tc>
      </w:tr>
      <w:tr w:rsidR="00AD6FA4" w14:paraId="24B69DE4" w14:textId="77777777" w:rsidTr="002E6056">
        <w:trPr>
          <w:trHeight w:val="624"/>
        </w:trPr>
        <w:tc>
          <w:tcPr>
            <w:tcW w:w="0" w:type="auto"/>
            <w:gridSpan w:val="11"/>
            <w:tcBorders>
              <w:top w:val="single" w:sz="8" w:space="0" w:color="2C3B57" w:themeColor="text2"/>
            </w:tcBorders>
          </w:tcPr>
          <w:p w14:paraId="4AD5420A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 Books</w:t>
            </w:r>
          </w:p>
          <w:p w14:paraId="72536574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new skills</w:t>
            </w:r>
          </w:p>
          <w:p w14:paraId="0467FB98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Chess</w:t>
            </w:r>
          </w:p>
          <w:p w14:paraId="3C0C755F" w14:textId="26258CEC" w:rsidR="00AD6FA4" w:rsidRPr="00560EA0" w:rsidRDefault="00AD6FA4" w:rsidP="009E4075">
            <w:pPr>
              <w:pStyle w:val="Text"/>
            </w:pPr>
          </w:p>
        </w:tc>
        <w:tc>
          <w:tcPr>
            <w:tcW w:w="0" w:type="auto"/>
            <w:vMerge/>
            <w:tcBorders>
              <w:top w:val="single" w:sz="8" w:space="0" w:color="2C3B57" w:themeColor="text2"/>
            </w:tcBorders>
            <w:vAlign w:val="center"/>
          </w:tcPr>
          <w:p w14:paraId="44FF8A17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1A616043" w14:textId="77777777" w:rsidR="00AD6FA4" w:rsidRDefault="00AD6FA4" w:rsidP="00DF1CB4"/>
        </w:tc>
      </w:tr>
      <w:tr w:rsidR="00AD6FA4" w14:paraId="542B14B2" w14:textId="77777777" w:rsidTr="002E6056">
        <w:trPr>
          <w:trHeight w:val="567"/>
        </w:trPr>
        <w:tc>
          <w:tcPr>
            <w:tcW w:w="0" w:type="auto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0CD40C79" w14:textId="210B226E" w:rsidR="00AD6FA4" w:rsidRPr="00560EA0" w:rsidRDefault="009E4075" w:rsidP="00DF1CB4">
            <w:pPr>
              <w:pStyle w:val="Heading3"/>
            </w:pPr>
            <w:r>
              <w:t>Fields of intrest</w:t>
            </w:r>
          </w:p>
        </w:tc>
        <w:tc>
          <w:tcPr>
            <w:tcW w:w="0" w:type="auto"/>
            <w:vMerge/>
            <w:tcBorders>
              <w:bottom w:val="single" w:sz="8" w:space="0" w:color="2C3B57" w:themeColor="text2"/>
            </w:tcBorders>
            <w:vAlign w:val="center"/>
          </w:tcPr>
          <w:p w14:paraId="3DEF2CDD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1B98E8E3" w14:textId="77777777" w:rsidR="00AD6FA4" w:rsidRDefault="00AD6FA4" w:rsidP="00DF1CB4"/>
        </w:tc>
      </w:tr>
      <w:tr w:rsidR="00AD6FA4" w14:paraId="5F1242A9" w14:textId="77777777" w:rsidTr="002E6056">
        <w:trPr>
          <w:trHeight w:val="797"/>
        </w:trPr>
        <w:tc>
          <w:tcPr>
            <w:tcW w:w="0" w:type="auto"/>
            <w:gridSpan w:val="11"/>
            <w:tcBorders>
              <w:top w:val="single" w:sz="8" w:space="0" w:color="2C3B57" w:themeColor="text2"/>
            </w:tcBorders>
          </w:tcPr>
          <w:p w14:paraId="371601A7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Testing</w:t>
            </w:r>
          </w:p>
          <w:p w14:paraId="624A25E7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Developing</w:t>
            </w:r>
          </w:p>
          <w:p w14:paraId="519CFEA3" w14:textId="77777777" w:rsidR="009E4075" w:rsidRDefault="009E4075" w:rsidP="009E4075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base</w:t>
            </w:r>
          </w:p>
          <w:p w14:paraId="13C5CE67" w14:textId="184C9D17" w:rsidR="00AD6FA4" w:rsidRPr="00560EA0" w:rsidRDefault="00AD6FA4" w:rsidP="00DF1CB4">
            <w:pPr>
              <w:pStyle w:val="Text"/>
            </w:pPr>
          </w:p>
        </w:tc>
        <w:tc>
          <w:tcPr>
            <w:tcW w:w="0" w:type="auto"/>
            <w:vMerge/>
            <w:tcBorders>
              <w:top w:val="single" w:sz="8" w:space="0" w:color="2C3B57" w:themeColor="text2"/>
            </w:tcBorders>
            <w:vAlign w:val="center"/>
          </w:tcPr>
          <w:p w14:paraId="268C01D0" w14:textId="77777777" w:rsidR="00AD6FA4" w:rsidRDefault="00AD6FA4" w:rsidP="00DF1CB4"/>
        </w:tc>
        <w:tc>
          <w:tcPr>
            <w:tcW w:w="0" w:type="auto"/>
            <w:gridSpan w:val="4"/>
            <w:vMerge/>
            <w:shd w:val="clear" w:color="auto" w:fill="CADEE5" w:themeFill="background2"/>
            <w:vAlign w:val="center"/>
          </w:tcPr>
          <w:p w14:paraId="642E4B79" w14:textId="77777777" w:rsidR="00AD6FA4" w:rsidRDefault="00AD6FA4" w:rsidP="00DF1CB4"/>
        </w:tc>
      </w:tr>
      <w:tr w:rsidR="00AD6FA4" w14:paraId="05A2C192" w14:textId="77777777" w:rsidTr="002E6056">
        <w:trPr>
          <w:trHeight w:val="482"/>
        </w:trPr>
        <w:tc>
          <w:tcPr>
            <w:tcW w:w="0" w:type="auto"/>
            <w:gridSpan w:val="16"/>
            <w:tcBorders>
              <w:bottom w:val="single" w:sz="36" w:space="0" w:color="CADEE5" w:themeColor="background2"/>
            </w:tcBorders>
          </w:tcPr>
          <w:p w14:paraId="5A944833" w14:textId="77777777" w:rsidR="00AD6FA4" w:rsidRDefault="00AD6FA4" w:rsidP="00DF1CB4"/>
        </w:tc>
      </w:tr>
    </w:tbl>
    <w:p w14:paraId="4FE8A6E0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6DDD" w14:textId="77777777" w:rsidR="00720022" w:rsidRDefault="00720022" w:rsidP="00DF1CB4">
      <w:r>
        <w:separator/>
      </w:r>
    </w:p>
  </w:endnote>
  <w:endnote w:type="continuationSeparator" w:id="0">
    <w:p w14:paraId="72425E02" w14:textId="77777777" w:rsidR="00720022" w:rsidRDefault="00720022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5E35" w14:textId="77777777" w:rsidR="00720022" w:rsidRDefault="00720022" w:rsidP="00DF1CB4">
      <w:r>
        <w:separator/>
      </w:r>
    </w:p>
  </w:footnote>
  <w:footnote w:type="continuationSeparator" w:id="0">
    <w:p w14:paraId="5C7EB90C" w14:textId="77777777" w:rsidR="00720022" w:rsidRDefault="00720022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0" w:firstLine="0"/>
      </w:pPr>
      <w:rPr>
        <w:rFonts w:ascii="MS Gothic" w:eastAsia="MS Gothic" w:hAnsi="MS Gothic" w:cs="MS Gothic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00000003"/>
    <w:multiLevelType w:val="multilevel"/>
    <w:tmpl w:val="00000003"/>
    <w:lvl w:ilvl="0">
      <w:start w:val="1"/>
      <w:numFmt w:val="bullet"/>
      <w:lvlText w:val="▪"/>
      <w:lvlJc w:val="left"/>
      <w:pPr>
        <w:ind w:left="0" w:firstLine="0"/>
      </w:pPr>
      <w:rPr>
        <w:rFonts w:ascii="MS Gothic" w:eastAsia="MS Gothic" w:hAnsi="MS Gothic" w:cs="MS Gothic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087349A2"/>
    <w:multiLevelType w:val="hybridMultilevel"/>
    <w:tmpl w:val="195EA8F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5BA85"/>
    <w:multiLevelType w:val="singleLevel"/>
    <w:tmpl w:val="4565BA8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 w16cid:durableId="416945109">
    <w:abstractNumId w:val="0"/>
  </w:num>
  <w:num w:numId="2" w16cid:durableId="892546732">
    <w:abstractNumId w:val="1"/>
  </w:num>
  <w:num w:numId="3" w16cid:durableId="1925726508">
    <w:abstractNumId w:val="2"/>
  </w:num>
  <w:num w:numId="4" w16cid:durableId="720442848">
    <w:abstractNumId w:val="3"/>
  </w:num>
  <w:num w:numId="5" w16cid:durableId="1373263377">
    <w:abstractNumId w:val="8"/>
  </w:num>
  <w:num w:numId="6" w16cid:durableId="1152479751">
    <w:abstractNumId w:val="4"/>
  </w:num>
  <w:num w:numId="7" w16cid:durableId="1388265005">
    <w:abstractNumId w:val="5"/>
  </w:num>
  <w:num w:numId="8" w16cid:durableId="706954528">
    <w:abstractNumId w:val="6"/>
  </w:num>
  <w:num w:numId="9" w16cid:durableId="548958817">
    <w:abstractNumId w:val="7"/>
  </w:num>
  <w:num w:numId="10" w16cid:durableId="1501238242">
    <w:abstractNumId w:val="9"/>
  </w:num>
  <w:num w:numId="11" w16cid:durableId="910429087">
    <w:abstractNumId w:val="13"/>
  </w:num>
  <w:num w:numId="12" w16cid:durableId="1998486449">
    <w:abstractNumId w:val="11"/>
  </w:num>
  <w:num w:numId="13" w16cid:durableId="708603620">
    <w:abstractNumId w:val="14"/>
  </w:num>
  <w:num w:numId="14" w16cid:durableId="615597393">
    <w:abstractNumId w:val="12"/>
  </w:num>
  <w:num w:numId="15" w16cid:durableId="5262134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75"/>
    <w:rsid w:val="002B73E2"/>
    <w:rsid w:val="002D3AB8"/>
    <w:rsid w:val="002E6056"/>
    <w:rsid w:val="00413477"/>
    <w:rsid w:val="004A586E"/>
    <w:rsid w:val="00560EA0"/>
    <w:rsid w:val="005E09DE"/>
    <w:rsid w:val="005F5561"/>
    <w:rsid w:val="00680892"/>
    <w:rsid w:val="006C60E6"/>
    <w:rsid w:val="00720022"/>
    <w:rsid w:val="009835F5"/>
    <w:rsid w:val="009E4075"/>
    <w:rsid w:val="00A520FA"/>
    <w:rsid w:val="00AB03FA"/>
    <w:rsid w:val="00AD0DDD"/>
    <w:rsid w:val="00AD6FA4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8D6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k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EF287065B4F709372B382A4086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EBBB2-0FB9-4A33-95FD-C2C95BF405F5}"/>
      </w:docPartPr>
      <w:docPartBody>
        <w:p w:rsidR="00000000" w:rsidRDefault="00000000">
          <w:pPr>
            <w:pStyle w:val="332EF287065B4F709372B382A4086E28"/>
          </w:pPr>
          <w:r w:rsidRPr="005F5561">
            <w:t>Objective</w:t>
          </w:r>
        </w:p>
      </w:docPartBody>
    </w:docPart>
    <w:docPart>
      <w:docPartPr>
        <w:name w:val="A1DB9D6894F94F13B3020C6714CC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35FC-74DA-4911-B8DE-106B641D9817}"/>
      </w:docPartPr>
      <w:docPartBody>
        <w:p w:rsidR="00000000" w:rsidRDefault="00000000">
          <w:pPr>
            <w:pStyle w:val="A1DB9D6894F94F13B3020C6714CC70D3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30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A0"/>
    <w:rsid w:val="00D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1B0263B93040ECAAD67CED3D75285F">
    <w:name w:val="711B0263B93040ECAAD67CED3D75285F"/>
  </w:style>
  <w:style w:type="paragraph" w:customStyle="1" w:styleId="52FAC3DAF7CD4CA3AC15FC5DAE3F42B4">
    <w:name w:val="52FAC3DAF7CD4CA3AC15FC5DAE3F42B4"/>
  </w:style>
  <w:style w:type="paragraph" w:customStyle="1" w:styleId="0FE78C4DF61140C281E3374509A3160F">
    <w:name w:val="0FE78C4DF61140C281E3374509A3160F"/>
  </w:style>
  <w:style w:type="paragraph" w:customStyle="1" w:styleId="B18673F701D24984BC4F6AE75AD384AB">
    <w:name w:val="B18673F701D24984BC4F6AE75AD384AB"/>
  </w:style>
  <w:style w:type="paragraph" w:customStyle="1" w:styleId="0C12974414F947BAB2A990067A69A89A">
    <w:name w:val="0C12974414F947BAB2A990067A69A89A"/>
  </w:style>
  <w:style w:type="paragraph" w:customStyle="1" w:styleId="E918976FDB7941D794A4244841B0A0E7">
    <w:name w:val="E918976FDB7941D794A4244841B0A0E7"/>
  </w:style>
  <w:style w:type="paragraph" w:customStyle="1" w:styleId="332EF287065B4F709372B382A4086E28">
    <w:name w:val="332EF287065B4F709372B382A4086E28"/>
  </w:style>
  <w:style w:type="paragraph" w:customStyle="1" w:styleId="5C9F40872B9C4A70BBE52AB1C635411A">
    <w:name w:val="5C9F40872B9C4A70BBE52AB1C635411A"/>
  </w:style>
  <w:style w:type="paragraph" w:customStyle="1" w:styleId="3CE0D06EBDE74B25BEA29ADC219CBDC9">
    <w:name w:val="3CE0D06EBDE74B25BEA29ADC219CBDC9"/>
  </w:style>
  <w:style w:type="paragraph" w:customStyle="1" w:styleId="B6321EBD35074C159A1EEBA3A284DE0D">
    <w:name w:val="B6321EBD35074C159A1EEBA3A284DE0D"/>
  </w:style>
  <w:style w:type="paragraph" w:customStyle="1" w:styleId="A528980F97FB47508CA75CB8F5CCFA44">
    <w:name w:val="A528980F97FB47508CA75CB8F5CCFA44"/>
  </w:style>
  <w:style w:type="paragraph" w:customStyle="1" w:styleId="7BCEE4D75E6C43539A43C7183B8E50E8">
    <w:name w:val="7BCEE4D75E6C43539A43C7183B8E50E8"/>
  </w:style>
  <w:style w:type="paragraph" w:customStyle="1" w:styleId="148D1BF441DC4456A23F12C7C8E02D06">
    <w:name w:val="148D1BF441DC4456A23F12C7C8E02D06"/>
  </w:style>
  <w:style w:type="paragraph" w:customStyle="1" w:styleId="A1DB9D6894F94F13B3020C6714CC70D3">
    <w:name w:val="A1DB9D6894F94F13B3020C6714CC70D3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59342ECB284249DE8C0CB90539C56F0F">
    <w:name w:val="59342ECB284249DE8C0CB90539C56F0F"/>
  </w:style>
  <w:style w:type="paragraph" w:customStyle="1" w:styleId="7407EA9016E749CD84031C55CE3BDD9B">
    <w:name w:val="7407EA9016E749CD84031C55CE3BDD9B"/>
  </w:style>
  <w:style w:type="paragraph" w:customStyle="1" w:styleId="1B777F86DD5E4E5E920696A0B211967E">
    <w:name w:val="1B777F86DD5E4E5E920696A0B211967E"/>
  </w:style>
  <w:style w:type="paragraph" w:customStyle="1" w:styleId="9DE09B357D264D9492C73160E16B7FF6">
    <w:name w:val="9DE09B357D264D9492C73160E16B7FF6"/>
  </w:style>
  <w:style w:type="paragraph" w:customStyle="1" w:styleId="47B2FCAAE8D94F4486111F7C7FA67879">
    <w:name w:val="47B2FCAAE8D94F4486111F7C7FA67879"/>
  </w:style>
  <w:style w:type="paragraph" w:customStyle="1" w:styleId="95B54C9221AF4BF096A72D22699219CD">
    <w:name w:val="95B54C9221AF4BF096A72D22699219CD"/>
  </w:style>
  <w:style w:type="paragraph" w:customStyle="1" w:styleId="6ED4CD8DF3FF424D8823DE36AFE6AA19">
    <w:name w:val="6ED4CD8DF3FF424D8823DE36AFE6AA19"/>
  </w:style>
  <w:style w:type="paragraph" w:customStyle="1" w:styleId="CEB6A60D6D8C431A81EF1FF51E474ABF">
    <w:name w:val="CEB6A60D6D8C431A81EF1FF51E474ABF"/>
  </w:style>
  <w:style w:type="paragraph" w:customStyle="1" w:styleId="E58F171E14EA4658A042EB951F23F608">
    <w:name w:val="E58F171E14EA4658A042EB951F23F608"/>
  </w:style>
  <w:style w:type="paragraph" w:customStyle="1" w:styleId="C8C58CE100CD4FCB84A22CA612E3B871">
    <w:name w:val="C8C58CE100CD4FCB84A22CA612E3B871"/>
  </w:style>
  <w:style w:type="paragraph" w:customStyle="1" w:styleId="F8671B1D7B48425BA5A3154ED2A5372F">
    <w:name w:val="F8671B1D7B48425BA5A3154ED2A5372F"/>
  </w:style>
  <w:style w:type="paragraph" w:customStyle="1" w:styleId="FB87E15F0CBC43978AE4EF9205CD8CA9">
    <w:name w:val="FB87E15F0CBC43978AE4EF9205CD8CA9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Cs w:val="24"/>
      <w:lang w:val="en-US" w:eastAsia="en-US"/>
      <w14:ligatures w14:val="none"/>
    </w:rPr>
  </w:style>
  <w:style w:type="paragraph" w:customStyle="1" w:styleId="CFE62289287046DFB08B25C8D7F13682">
    <w:name w:val="CFE62289287046DFB08B25C8D7F13682"/>
  </w:style>
  <w:style w:type="paragraph" w:customStyle="1" w:styleId="6A2A0216629743698B1F95B520131819">
    <w:name w:val="6A2A0216629743698B1F95B520131819"/>
  </w:style>
  <w:style w:type="paragraph" w:customStyle="1" w:styleId="5070AF534CD941F09C1C01FABF269116">
    <w:name w:val="5070AF534CD941F09C1C01FABF269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2023-06-08T04:17:00Z</dcterms:created>
  <dcterms:modified xsi:type="dcterms:W3CDTF">2023-06-08T04:39:00Z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